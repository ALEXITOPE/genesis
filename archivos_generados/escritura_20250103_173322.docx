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426.226.000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JUAN PABLO CARVAJAL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1075669740</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VIVIANA DEL PILAR GARCIA PEREZ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1075672235</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JOSE DURBAY HERNANDEZ BELTRAN</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79900571</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OSCAR ALEJANDRO ANGARITA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1075667494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245338</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QUINIENTOS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501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JUAN PABLO CARVAJAL RODRIGUEZ, VIVIANA DEL PILAR GARCIA PEREZ, JOSE DURBAY HERNANDEZ BELTRAN y OSCAR ALEJANDRO ANGARITA RODRIGUEZ, mayor(es) de edad, domiciliado(a)(s) y residente(s) en , ,  y , identificado(a)(s) con la(s) cédula(s) de ciudadanía número(s) 1075669740, 1075672235, 79900571 y 1075667494, expedida(s) en , ,  y , de estado civil , ,  y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QUINIENTOS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501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501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245338</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doscientos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426.226.000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JUAN PABLO CARVAJAL RODRIGUEZ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245338</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245338</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JUAN PABLO CARVAJAL RODRIGUEZ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