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YENNY ALEXANDRA CARDENAS PINILLA y EDWIN PAEZ RODRIGUEZ y YENNY ALEXANDRA CARDENAS PINILLA y EDWIN PAEZ RODRIGUEZ, mayor(es) de edad, domiciliado(a)(s) y residente(s) en ZIPAQUIRA y ZIPAQUIRA y ZIPAQUIRA y ZIPAQUIRA,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EDWIN PAEZ RODRIGUEZ</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YENNY ALEXANDRA CARDENAS PINILLA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EDWIN PAEZ RODRIGUEZ</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80549309</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1076620122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80549309</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D80B0" w14:textId="77777777" w:rsidR="00BE5AEF" w:rsidRDefault="00BE5AEF">
      <w:pPr>
        <w:spacing w:line="240" w:lineRule="auto"/>
      </w:pPr>
      <w:r>
        <w:separator/>
      </w:r>
    </w:p>
    <w:p w14:paraId="26AE8182" w14:textId="77777777" w:rsidR="00BE5AEF" w:rsidRDefault="00BE5AEF"/>
  </w:endnote>
  <w:endnote w:type="continuationSeparator" w:id="0">
    <w:p w14:paraId="3214C83C" w14:textId="77777777" w:rsidR="00BE5AEF" w:rsidRDefault="00BE5AEF">
      <w:pPr>
        <w:spacing w:line="240" w:lineRule="auto"/>
      </w:pPr>
      <w:r>
        <w:continuationSeparator/>
      </w:r>
    </w:p>
    <w:p w14:paraId="62528481" w14:textId="77777777" w:rsidR="00BE5AEF" w:rsidRDefault="00BE5AEF"/>
  </w:endnote>
  <w:endnote w:type="continuationNotice" w:id="1">
    <w:p w14:paraId="5A53FDBF" w14:textId="77777777" w:rsidR="00BE5AEF" w:rsidRDefault="00BE5A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52926" w14:textId="77777777" w:rsidR="00BE5AEF" w:rsidRDefault="00BE5AEF">
      <w:pPr>
        <w:spacing w:line="240" w:lineRule="auto"/>
      </w:pPr>
      <w:r>
        <w:separator/>
      </w:r>
    </w:p>
    <w:p w14:paraId="5FE87510" w14:textId="77777777" w:rsidR="00BE5AEF" w:rsidRDefault="00BE5AEF"/>
  </w:footnote>
  <w:footnote w:type="continuationSeparator" w:id="0">
    <w:p w14:paraId="6CD436F9" w14:textId="77777777" w:rsidR="00BE5AEF" w:rsidRDefault="00BE5AEF">
      <w:pPr>
        <w:spacing w:line="240" w:lineRule="auto"/>
      </w:pPr>
      <w:r>
        <w:continuationSeparator/>
      </w:r>
    </w:p>
    <w:p w14:paraId="244DD2CA" w14:textId="77777777" w:rsidR="00BE5AEF" w:rsidRDefault="00BE5AEF"/>
  </w:footnote>
  <w:footnote w:type="continuationNotice" w:id="1">
    <w:p w14:paraId="7EFFB51B" w14:textId="77777777" w:rsidR="00BE5AEF" w:rsidRDefault="00BE5A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5AEF"/>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1950</TotalTime>
  <Pages>38</Pages>
  <Words>12237</Words>
  <Characters>67308</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77</cp:revision>
  <cp:lastPrinted>2024-08-01T17:44:00Z</cp:lastPrinted>
  <dcterms:created xsi:type="dcterms:W3CDTF">2024-12-04T21:28:00Z</dcterms:created>
  <dcterms:modified xsi:type="dcterms:W3CDTF">2024-12-24T12:48:00Z</dcterms:modified>
</cp:coreProperties>
</file>