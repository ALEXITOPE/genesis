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YENNY ALEXANDRA CARDENAS PINILLA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ZIPAQUIRA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1076620122</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8EDA7" w14:textId="77777777" w:rsidR="00796A4A" w:rsidRDefault="00796A4A">
      <w:pPr>
        <w:spacing w:line="240" w:lineRule="auto"/>
      </w:pPr>
      <w:r>
        <w:separator/>
      </w:r>
    </w:p>
    <w:p w14:paraId="3CD1F65C" w14:textId="77777777" w:rsidR="00796A4A" w:rsidRDefault="00796A4A"/>
  </w:endnote>
  <w:endnote w:type="continuationSeparator" w:id="0">
    <w:p w14:paraId="36570E8A" w14:textId="77777777" w:rsidR="00796A4A" w:rsidRDefault="00796A4A">
      <w:pPr>
        <w:spacing w:line="240" w:lineRule="auto"/>
      </w:pPr>
      <w:r>
        <w:continuationSeparator/>
      </w:r>
    </w:p>
    <w:p w14:paraId="44D5829F" w14:textId="77777777" w:rsidR="00796A4A" w:rsidRDefault="00796A4A"/>
  </w:endnote>
  <w:endnote w:type="continuationNotice" w:id="1">
    <w:p w14:paraId="1690704A" w14:textId="77777777" w:rsidR="00796A4A" w:rsidRDefault="00796A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00F25" w14:textId="77777777" w:rsidR="00796A4A" w:rsidRDefault="00796A4A">
      <w:pPr>
        <w:spacing w:line="240" w:lineRule="auto"/>
      </w:pPr>
      <w:r>
        <w:separator/>
      </w:r>
    </w:p>
    <w:p w14:paraId="1581EE3D" w14:textId="77777777" w:rsidR="00796A4A" w:rsidRDefault="00796A4A"/>
  </w:footnote>
  <w:footnote w:type="continuationSeparator" w:id="0">
    <w:p w14:paraId="11C3B75F" w14:textId="77777777" w:rsidR="00796A4A" w:rsidRDefault="00796A4A">
      <w:pPr>
        <w:spacing w:line="240" w:lineRule="auto"/>
      </w:pPr>
      <w:r>
        <w:continuationSeparator/>
      </w:r>
    </w:p>
    <w:p w14:paraId="1C5E806B" w14:textId="77777777" w:rsidR="00796A4A" w:rsidRDefault="00796A4A"/>
  </w:footnote>
  <w:footnote w:type="continuationNotice" w:id="1">
    <w:p w14:paraId="4760A33F" w14:textId="77777777" w:rsidR="00796A4A" w:rsidRDefault="00796A4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1934</TotalTime>
  <Pages>38</Pages>
  <Words>12238</Words>
  <Characters>67314</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76</cp:revision>
  <cp:lastPrinted>2024-08-01T17:44:00Z</cp:lastPrinted>
  <dcterms:created xsi:type="dcterms:W3CDTF">2024-12-04T21:28:00Z</dcterms:created>
  <dcterms:modified xsi:type="dcterms:W3CDTF">2024-12-24T12:17:00Z</dcterms:modified>
</cp:coreProperties>
</file>