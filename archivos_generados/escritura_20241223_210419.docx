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${matr_ap}</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${matr_pq}</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${matr_dp}</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${TORRE_AP_LETRAS}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${tipo_pq}</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${num_pq}</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${tipo_dp}</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${num_dp}</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