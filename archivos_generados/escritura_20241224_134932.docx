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cero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YENNY ALEXANDRA CARDENAS PINILLA y EDWIN PAEZ RODRIGUEZ y YENNY ALEXANDRA CARDENAS PINILLA y EDWIN PAEZ RODRIGUEZ, mayor(es) de edad, domiciliado(a)(s) y residente(s) en ZIPAQUIRA y ZIPAQUIRA y ZIPAQUIRA y ZIPAQUIRA,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de una ductería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desenglobe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titulo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cero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 xml:space="preserve">Indagado(a,s)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de acuerdo con ella, la aceptó(aron) en la forma como está redactada y, en testimonio de su aprobación y asentimiento, la firma(n) conmigo y ante mí la Notaria de todo lo cual doy fé,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Nit: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18EAD" w14:textId="77777777" w:rsidR="003D6E94" w:rsidRDefault="003D6E94">
      <w:pPr>
        <w:spacing w:line="240" w:lineRule="auto"/>
      </w:pPr>
      <w:r>
        <w:separator/>
      </w:r>
    </w:p>
    <w:p w14:paraId="241B3414" w14:textId="77777777" w:rsidR="003D6E94" w:rsidRDefault="003D6E94"/>
  </w:endnote>
  <w:endnote w:type="continuationSeparator" w:id="0">
    <w:p w14:paraId="02B34E79" w14:textId="77777777" w:rsidR="003D6E94" w:rsidRDefault="003D6E94">
      <w:pPr>
        <w:spacing w:line="240" w:lineRule="auto"/>
      </w:pPr>
      <w:r>
        <w:continuationSeparator/>
      </w:r>
    </w:p>
    <w:p w14:paraId="33D63B65" w14:textId="77777777" w:rsidR="003D6E94" w:rsidRDefault="003D6E94"/>
  </w:endnote>
  <w:endnote w:type="continuationNotice" w:id="1">
    <w:p w14:paraId="7A74CBBD" w14:textId="77777777" w:rsidR="003D6E94" w:rsidRDefault="003D6E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4ECFD" w14:textId="77777777" w:rsidR="003D6E94" w:rsidRDefault="003D6E94">
      <w:pPr>
        <w:spacing w:line="240" w:lineRule="auto"/>
      </w:pPr>
      <w:r>
        <w:separator/>
      </w:r>
    </w:p>
    <w:p w14:paraId="5CB48D3C" w14:textId="77777777" w:rsidR="003D6E94" w:rsidRDefault="003D6E94"/>
  </w:footnote>
  <w:footnote w:type="continuationSeparator" w:id="0">
    <w:p w14:paraId="7BA2EED0" w14:textId="77777777" w:rsidR="003D6E94" w:rsidRDefault="003D6E94">
      <w:pPr>
        <w:spacing w:line="240" w:lineRule="auto"/>
      </w:pPr>
      <w:r>
        <w:continuationSeparator/>
      </w:r>
    </w:p>
    <w:p w14:paraId="34B088BD" w14:textId="77777777" w:rsidR="003D6E94" w:rsidRDefault="003D6E94"/>
  </w:footnote>
  <w:footnote w:type="continuationNotice" w:id="1">
    <w:p w14:paraId="4151FC27" w14:textId="77777777" w:rsidR="003D6E94" w:rsidRDefault="003D6E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6E94"/>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1950</TotalTime>
  <Pages>38</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78</cp:revision>
  <cp:lastPrinted>2024-08-01T17:44:00Z</cp:lastPrinted>
  <dcterms:created xsi:type="dcterms:W3CDTF">2024-12-04T21:28:00Z</dcterms:created>
  <dcterms:modified xsi:type="dcterms:W3CDTF">2024-12-24T12:49:00Z</dcterms:modified>
</cp:coreProperties>
</file>