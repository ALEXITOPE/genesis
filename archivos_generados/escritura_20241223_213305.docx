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${matr_ap}</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${matr_pq}</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${matr_dp}</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${tipo_pq}</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${num_pq}</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${tipo_dp}</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${num_dp}</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