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YENNY ALEXANDRA CARDENAS PINILLA</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ZIPAQUIRA</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1076620122</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N/A</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